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FC" w:rsidRDefault="00C60DD6"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1388745</wp:posOffset>
                </wp:positionV>
                <wp:extent cx="7306310" cy="744855"/>
                <wp:effectExtent l="9525" t="7620" r="8890" b="9525"/>
                <wp:wrapNone/>
                <wp:docPr id="1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6310" cy="744855"/>
                        </a:xfrm>
                        <a:custGeom>
                          <a:avLst/>
                          <a:gdLst>
                            <a:gd name="T0" fmla="*/ 0 w 2448"/>
                            <a:gd name="T1" fmla="*/ 248 h 248"/>
                            <a:gd name="T2" fmla="*/ 2448 w 2448"/>
                            <a:gd name="T3" fmla="*/ 55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0" y="248"/>
                              </a:moveTo>
                              <a:cubicBezTo>
                                <a:pt x="929" y="0"/>
                                <a:pt x="1821" y="1"/>
                                <a:pt x="2448" y="5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0;margin-top:109.35pt;width:575.3pt;height:58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" path="m,248c929,,1821,1,2448,55e" filled="f" fillcolor="#fffffe" strokecolor="#efb32f" strokeweight=".5pt">
                <v:stroke joinstyle="miter"/>
                <v:shadow color="#8c8682"/>
                <v:path arrowok="t" o:connecttype="custom" o:connectlocs="0,744855;7306310,165190" o:connectangles="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1271905</wp:posOffset>
                </wp:positionV>
                <wp:extent cx="7306310" cy="738505"/>
                <wp:effectExtent l="9525" t="5080" r="8890" b="8890"/>
                <wp:wrapNone/>
                <wp:docPr id="1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6310" cy="738505"/>
                        </a:xfrm>
                        <a:custGeom>
                          <a:avLst/>
                          <a:gdLst>
                            <a:gd name="T0" fmla="*/ 0 w 2448"/>
                            <a:gd name="T1" fmla="*/ 246 h 246"/>
                            <a:gd name="T2" fmla="*/ 2448 w 2448"/>
                            <a:gd name="T3" fmla="*/ 5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6">
                              <a:moveTo>
                                <a:pt x="0" y="246"/>
                              </a:moveTo>
                              <a:cubicBezTo>
                                <a:pt x="930" y="0"/>
                                <a:pt x="1822" y="3"/>
                                <a:pt x="2448" y="59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0;margin-top:100.15pt;width:575.3pt;height:58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" path="m,246c930,,1822,3,2448,59e" filled="f" fillcolor="#fffffe" strokecolor="#fffffe" strokeweight=".5pt">
                <v:stroke joinstyle="miter"/>
                <v:shadow color="#8c8682"/>
                <v:path arrowok="t" o:connecttype="custom" o:connectlocs="0,738505;7306310,177121" o:connectangles="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1160780</wp:posOffset>
                </wp:positionV>
                <wp:extent cx="7306310" cy="744855"/>
                <wp:effectExtent l="9525" t="8255" r="8890" b="8890"/>
                <wp:wrapNone/>
                <wp:docPr id="1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6310" cy="744855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0;margin-top:91.4pt;width:575.3pt;height:58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" path="m2448,56c1822,1,929,,,248e" filled="f" fillcolor="#fffffe" strokecolor="#efb32f" strokeweight=".5pt">
                <v:stroke joinstyle="miter"/>
                <v:shadow color="#8c8682"/>
                <v:path arrowok="t" o:connecttype="custom" o:connectlocs="7306310,168193;0,744855" o:connectangles="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1271905</wp:posOffset>
                </wp:positionV>
                <wp:extent cx="7306310" cy="807720"/>
                <wp:effectExtent l="9525" t="5080" r="8890" b="6350"/>
                <wp:wrapNone/>
                <wp:docPr id="1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6310" cy="807720"/>
                        </a:xfrm>
                        <a:custGeom>
                          <a:avLst/>
                          <a:gdLst>
                            <a:gd name="T0" fmla="*/ 0 w 2448"/>
                            <a:gd name="T1" fmla="*/ 269 h 269"/>
                            <a:gd name="T2" fmla="*/ 2448 w 2448"/>
                            <a:gd name="T3" fmla="*/ 47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69">
                              <a:moveTo>
                                <a:pt x="0" y="269"/>
                              </a:moveTo>
                              <a:cubicBezTo>
                                <a:pt x="927" y="9"/>
                                <a:pt x="1821" y="0"/>
                                <a:pt x="2448" y="47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0;margin-top:100.15pt;width:575.3pt;height:6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" path="m,269c927,9,1821,,2448,47e" filled="f" fillcolor="#fffffe" strokecolor="#fffffe" strokeweight=".5pt">
                <v:stroke joinstyle="miter"/>
                <v:shadow color="#8c8682"/>
                <v:path arrowok="t" o:connecttype="custom" o:connectlocs="0,807720;7306310,141126" o:connectangles="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1329055</wp:posOffset>
                </wp:positionV>
                <wp:extent cx="7306310" cy="675640"/>
                <wp:effectExtent l="9525" t="5080" r="8890" b="5080"/>
                <wp:wrapNone/>
                <wp:docPr id="1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6310" cy="675640"/>
                        </a:xfrm>
                        <a:custGeom>
                          <a:avLst/>
                          <a:gdLst>
                            <a:gd name="T0" fmla="*/ 0 w 2448"/>
                            <a:gd name="T1" fmla="*/ 225 h 225"/>
                            <a:gd name="T2" fmla="*/ 2448 w 2448"/>
                            <a:gd name="T3" fmla="*/ 93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25">
                              <a:moveTo>
                                <a:pt x="0" y="225"/>
                              </a:moveTo>
                              <a:cubicBezTo>
                                <a:pt x="937" y="0"/>
                                <a:pt x="1829" y="24"/>
                                <a:pt x="2448" y="9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0;margin-top:104.65pt;width:575.3pt;height:5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" path="m,225c937,,1829,24,2448,93e" filled="f" fillcolor="#fffffe" strokecolor="#fffffe" strokeweight=".5pt">
                <v:stroke joinstyle="miter"/>
                <v:shadow color="#8c8682"/>
                <v:path arrowok="t" o:connecttype="custom" o:connectlocs="0,675640;7306310,279265" o:connectangles="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1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36576" distB="36576" distL="36576" distR="36576" simplePos="0" relativeHeight="25163827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6.5pt;margin-top:32.8pt;width:333pt;height:36pt;z-index:251638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qu9QIAAIQ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wY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36576" distB="36576" distL="36576" distR="36576" simplePos="0" relativeHeight="251636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36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5F70E4" w:rsidRDefault="00C60DD6" w:rsidP="00D840E9">
      <w:pPr>
        <w:rPr>
          <w:rFonts w:hint="eastAsia"/>
          <w:lang w:eastAsia="zh-TW"/>
        </w:rPr>
      </w:pP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36576" distB="36576" distL="36576" distR="36576" simplePos="0" relativeHeight="25164441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ge">
                  <wp:posOffset>2519680</wp:posOffset>
                </wp:positionV>
                <wp:extent cx="1485900" cy="6471920"/>
                <wp:effectExtent l="0" t="0" r="127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47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293E" w:rsidRP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w w:val="90"/>
                                <w:sz w:val="32"/>
                                <w:szCs w:val="32"/>
                                <w:lang w:val="en" w:eastAsia="zh-TW"/>
                              </w:rPr>
                            </w:pPr>
                            <w:r w:rsidRPr="00D840E9"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w w:val="90"/>
                                <w:sz w:val="32"/>
                                <w:szCs w:val="32"/>
                                <w:lang w:val="en" w:eastAsia="zh-TW"/>
                              </w:rPr>
                              <w:t>摘要</w:t>
                            </w:r>
                          </w:p>
                          <w:p w:rsidR="00D840E9" w:rsidRP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Style w:val="a7"/>
                                <w:rFonts w:ascii="新細明體" w:hAnsi="新細明體" w:hint="eastAsia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840E9">
                              <w:rPr>
                                <w:rStyle w:val="a7"/>
                                <w:rFonts w:ascii="新細明體" w:hAnsi="新細明體" w:hint="eastAsia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  <w:t>智慧型手機目前已是個人行動設備的主流，人手一台智慧型手機只要利用行動網路即可輕鬆連上雲端，使用雲端帶來的便利性。</w:t>
                            </w:r>
                          </w:p>
                          <w:p w:rsid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 w:eastAsia="zh-TW"/>
                              </w:rPr>
                            </w:pPr>
                          </w:p>
                          <w:p w:rsid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sz w:val="16"/>
                                <w:szCs w:val="16"/>
                                <w:lang w:val="en" w:eastAsia="zh-TW"/>
                              </w:rPr>
                            </w:pPr>
                          </w:p>
                          <w:p w:rsidR="00D840E9" w:rsidRP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/>
                                <w:color w:val="EF792F"/>
                                <w:spacing w:val="20"/>
                                <w:sz w:val="32"/>
                                <w:szCs w:val="32"/>
                                <w:lang w:val="en" w:eastAsia="zh-TW"/>
                              </w:rPr>
                            </w:pPr>
                            <w:r w:rsidRPr="00D840E9"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sz w:val="32"/>
                                <w:szCs w:val="32"/>
                                <w:lang w:val="en" w:eastAsia="zh-TW"/>
                              </w:rPr>
                              <w:t>系統架構圖</w:t>
                            </w:r>
                          </w:p>
                          <w:p w:rsidR="00317BDC" w:rsidRP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Style w:val="a7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840E9">
                              <w:rPr>
                                <w:rStyle w:val="a7"/>
                                <w:rFonts w:ascii="新細明體" w:hAnsi="新細明體" w:hint="eastAsia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  <w:t>如創意構想描述，本系統整體的架構以電子發票、G</w:t>
                            </w:r>
                            <w:r w:rsidRPr="00D840E9">
                              <w:rPr>
                                <w:rStyle w:val="a7"/>
                                <w:rFonts w:ascii="新細明體" w:hAnsi="新細明體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  <w:t>o</w:t>
                            </w:r>
                            <w:r w:rsidRPr="00D840E9">
                              <w:rPr>
                                <w:rStyle w:val="a7"/>
                                <w:rFonts w:ascii="新細明體" w:hAnsi="新細明體" w:hint="eastAsia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  <w:t>ogle API、台北市政府開放性資料做延伸。主要將電子發票掃描整合至帳務管理，讓使用者可不必透過自行輸入即</w:t>
                            </w:r>
                            <w:bookmarkStart w:id="0" w:name="_GoBack"/>
                            <w:bookmarkEnd w:id="0"/>
                            <w:r w:rsidRPr="00D840E9">
                              <w:rPr>
                                <w:rStyle w:val="a7"/>
                                <w:rFonts w:ascii="新細明體" w:hAnsi="新細明體" w:hint="eastAsia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  <w:t>可輕鬆完成紀錄帳務。</w:t>
                            </w:r>
                          </w:p>
                          <w:p w:rsid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sz w:val="16"/>
                                <w:szCs w:val="16"/>
                                <w:lang w:val="en" w:eastAsia="zh-TW"/>
                              </w:rPr>
                            </w:pPr>
                          </w:p>
                          <w:p w:rsid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sz w:val="16"/>
                                <w:szCs w:val="16"/>
                                <w:lang w:val="en" w:eastAsia="zh-TW"/>
                              </w:rPr>
                            </w:pPr>
                          </w:p>
                          <w:p w:rsid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sz w:val="16"/>
                                <w:szCs w:val="16"/>
                                <w:lang w:val="en" w:eastAsia="zh-TW"/>
                              </w:rPr>
                            </w:pPr>
                          </w:p>
                          <w:p w:rsid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sz w:val="16"/>
                                <w:szCs w:val="16"/>
                                <w:lang w:val="en" w:eastAsia="zh-TW"/>
                              </w:rPr>
                            </w:pPr>
                          </w:p>
                          <w:p w:rsidR="00317BDC" w:rsidRPr="00D840E9" w:rsidRDefault="00D840E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新細明體" w:hAnsi="新細明體" w:cs="Arial"/>
                                <w:color w:val="EF792F"/>
                                <w:sz w:val="32"/>
                                <w:szCs w:val="32"/>
                                <w:lang w:val="en" w:eastAsia="zh-TW"/>
                              </w:rPr>
                            </w:pPr>
                            <w:r w:rsidRPr="00D840E9">
                              <w:rPr>
                                <w:rFonts w:ascii="新細明體" w:hAnsi="新細明體" w:cs="Arial" w:hint="eastAsia"/>
                                <w:color w:val="EF792F"/>
                                <w:spacing w:val="20"/>
                                <w:sz w:val="32"/>
                                <w:szCs w:val="32"/>
                                <w:lang w:val="en" w:eastAsia="zh-TW"/>
                              </w:rPr>
                              <w:t>系統展示</w:t>
                            </w:r>
                          </w:p>
                          <w:p w:rsidR="00317BDC" w:rsidRPr="00C60DD6" w:rsidRDefault="00D840E9" w:rsidP="00A25CEF">
                            <w:pPr>
                              <w:widowControl w:val="0"/>
                              <w:spacing w:line="320" w:lineRule="exact"/>
                              <w:rPr>
                                <w:rStyle w:val="a7"/>
                                <w:rFonts w:ascii="新細明體" w:hAnsi="新細明體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60DD6">
                              <w:rPr>
                                <w:rStyle w:val="a7"/>
                                <w:rFonts w:ascii="新細明體" w:hAnsi="新細明體" w:hint="eastAsia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  <w:t>成品展示，</w:t>
                            </w:r>
                            <w:r w:rsidR="00C60DD6" w:rsidRPr="00C60DD6">
                              <w:rPr>
                                <w:rStyle w:val="a7"/>
                                <w:rFonts w:ascii="新細明體" w:hAnsi="新細明體" w:hint="eastAsia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  <w:t>主要為記帳功能加入QR cord 掃描發票抓取明細，另外還搭配了一些小功能</w:t>
                            </w:r>
                            <w:r w:rsidR="00C60DD6">
                              <w:rPr>
                                <w:rStyle w:val="a7"/>
                                <w:rFonts w:ascii="新細明體" w:hAnsi="新細明體" w:hint="eastAsia"/>
                                <w:b w:val="0"/>
                                <w:color w:val="FFFFFF"/>
                                <w:sz w:val="24"/>
                                <w:szCs w:val="24"/>
                                <w:lang w:eastAsia="zh-TW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2.65pt;margin-top:198.4pt;width:117pt;height:509.6pt;z-index:251644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A0293E" w:rsidRP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w w:val="90"/>
                          <w:sz w:val="32"/>
                          <w:szCs w:val="32"/>
                          <w:lang w:val="en" w:eastAsia="zh-TW"/>
                        </w:rPr>
                      </w:pPr>
                      <w:r w:rsidRPr="00D840E9"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w w:val="90"/>
                          <w:sz w:val="32"/>
                          <w:szCs w:val="32"/>
                          <w:lang w:val="en" w:eastAsia="zh-TW"/>
                        </w:rPr>
                        <w:t>摘要</w:t>
                      </w:r>
                    </w:p>
                    <w:p w:rsidR="00D840E9" w:rsidRPr="00D840E9" w:rsidRDefault="00D840E9" w:rsidP="00317BDC">
                      <w:pPr>
                        <w:widowControl w:val="0"/>
                        <w:spacing w:line="320" w:lineRule="exact"/>
                        <w:rPr>
                          <w:rStyle w:val="a7"/>
                          <w:rFonts w:ascii="新細明體" w:hAnsi="新細明體" w:hint="eastAsia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</w:pPr>
                      <w:r w:rsidRPr="00D840E9">
                        <w:rPr>
                          <w:rStyle w:val="a7"/>
                          <w:rFonts w:ascii="新細明體" w:hAnsi="新細明體" w:hint="eastAsia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  <w:t>智慧型手機目前已是個人行動設備的主流，人手一台智慧型手機只要利用行動網路即可輕鬆連上雲端，使用雲端帶來的便利性。</w:t>
                      </w:r>
                    </w:p>
                    <w:p w:rsid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 w:eastAsia="zh-TW"/>
                        </w:rPr>
                      </w:pPr>
                    </w:p>
                    <w:p w:rsid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sz w:val="16"/>
                          <w:szCs w:val="16"/>
                          <w:lang w:val="en" w:eastAsia="zh-TW"/>
                        </w:rPr>
                      </w:pPr>
                    </w:p>
                    <w:p w:rsidR="00D840E9" w:rsidRP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/>
                          <w:color w:val="EF792F"/>
                          <w:spacing w:val="20"/>
                          <w:sz w:val="32"/>
                          <w:szCs w:val="32"/>
                          <w:lang w:val="en" w:eastAsia="zh-TW"/>
                        </w:rPr>
                      </w:pPr>
                      <w:r w:rsidRPr="00D840E9"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sz w:val="32"/>
                          <w:szCs w:val="32"/>
                          <w:lang w:val="en" w:eastAsia="zh-TW"/>
                        </w:rPr>
                        <w:t>系統架構圖</w:t>
                      </w:r>
                    </w:p>
                    <w:p w:rsidR="00317BDC" w:rsidRPr="00D840E9" w:rsidRDefault="00D840E9" w:rsidP="00317BDC">
                      <w:pPr>
                        <w:widowControl w:val="0"/>
                        <w:spacing w:line="320" w:lineRule="exact"/>
                        <w:rPr>
                          <w:rStyle w:val="a7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</w:pPr>
                      <w:r w:rsidRPr="00D840E9">
                        <w:rPr>
                          <w:rStyle w:val="a7"/>
                          <w:rFonts w:ascii="新細明體" w:hAnsi="新細明體" w:hint="eastAsia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  <w:t>如創意構想描述，本系統整體的架構以電子發票、G</w:t>
                      </w:r>
                      <w:r w:rsidRPr="00D840E9">
                        <w:rPr>
                          <w:rStyle w:val="a7"/>
                          <w:rFonts w:ascii="新細明體" w:hAnsi="新細明體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  <w:t>o</w:t>
                      </w:r>
                      <w:r w:rsidRPr="00D840E9">
                        <w:rPr>
                          <w:rStyle w:val="a7"/>
                          <w:rFonts w:ascii="新細明體" w:hAnsi="新細明體" w:hint="eastAsia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  <w:t>ogle API、台北市政府開放性資料做延伸。主要將電子發票掃描整合至帳務管理，讓使用者可不必透過自行輸入即</w:t>
                      </w:r>
                      <w:bookmarkStart w:id="1" w:name="_GoBack"/>
                      <w:bookmarkEnd w:id="1"/>
                      <w:r w:rsidRPr="00D840E9">
                        <w:rPr>
                          <w:rStyle w:val="a7"/>
                          <w:rFonts w:ascii="新細明體" w:hAnsi="新細明體" w:hint="eastAsia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  <w:t>可輕鬆完成紀錄帳務。</w:t>
                      </w:r>
                    </w:p>
                    <w:p w:rsid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sz w:val="16"/>
                          <w:szCs w:val="16"/>
                          <w:lang w:val="en" w:eastAsia="zh-TW"/>
                        </w:rPr>
                      </w:pPr>
                    </w:p>
                    <w:p w:rsid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sz w:val="16"/>
                          <w:szCs w:val="16"/>
                          <w:lang w:val="en" w:eastAsia="zh-TW"/>
                        </w:rPr>
                      </w:pPr>
                    </w:p>
                    <w:p w:rsid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sz w:val="16"/>
                          <w:szCs w:val="16"/>
                          <w:lang w:val="en" w:eastAsia="zh-TW"/>
                        </w:rPr>
                      </w:pPr>
                    </w:p>
                    <w:p w:rsid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sz w:val="16"/>
                          <w:szCs w:val="16"/>
                          <w:lang w:val="en" w:eastAsia="zh-TW"/>
                        </w:rPr>
                      </w:pPr>
                    </w:p>
                    <w:p w:rsidR="00317BDC" w:rsidRPr="00D840E9" w:rsidRDefault="00D840E9" w:rsidP="00317BDC">
                      <w:pPr>
                        <w:widowControl w:val="0"/>
                        <w:spacing w:line="320" w:lineRule="exact"/>
                        <w:rPr>
                          <w:rFonts w:ascii="新細明體" w:hAnsi="新細明體" w:cs="Arial"/>
                          <w:color w:val="EF792F"/>
                          <w:sz w:val="32"/>
                          <w:szCs w:val="32"/>
                          <w:lang w:val="en" w:eastAsia="zh-TW"/>
                        </w:rPr>
                      </w:pPr>
                      <w:r w:rsidRPr="00D840E9">
                        <w:rPr>
                          <w:rFonts w:ascii="新細明體" w:hAnsi="新細明體" w:cs="Arial" w:hint="eastAsia"/>
                          <w:color w:val="EF792F"/>
                          <w:spacing w:val="20"/>
                          <w:sz w:val="32"/>
                          <w:szCs w:val="32"/>
                          <w:lang w:val="en" w:eastAsia="zh-TW"/>
                        </w:rPr>
                        <w:t>系統展示</w:t>
                      </w:r>
                    </w:p>
                    <w:p w:rsidR="00317BDC" w:rsidRPr="00C60DD6" w:rsidRDefault="00D840E9" w:rsidP="00A25CEF">
                      <w:pPr>
                        <w:widowControl w:val="0"/>
                        <w:spacing w:line="320" w:lineRule="exact"/>
                        <w:rPr>
                          <w:rStyle w:val="a7"/>
                          <w:rFonts w:ascii="新細明體" w:hAnsi="新細明體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</w:pPr>
                      <w:r w:rsidRPr="00C60DD6">
                        <w:rPr>
                          <w:rStyle w:val="a7"/>
                          <w:rFonts w:ascii="新細明體" w:hAnsi="新細明體" w:hint="eastAsia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  <w:t>成品展示，</w:t>
                      </w:r>
                      <w:r w:rsidR="00C60DD6" w:rsidRPr="00C60DD6">
                        <w:rPr>
                          <w:rStyle w:val="a7"/>
                          <w:rFonts w:ascii="新細明體" w:hAnsi="新細明體" w:hint="eastAsia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  <w:t>主要為記帳功能加入QR cord 掃描發票抓取明細，另外還搭配了一些小功能</w:t>
                      </w:r>
                      <w:r w:rsidR="00C60DD6">
                        <w:rPr>
                          <w:rStyle w:val="a7"/>
                          <w:rFonts w:ascii="新細明體" w:hAnsi="新細明體" w:hint="eastAsia"/>
                          <w:b w:val="0"/>
                          <w:color w:val="FFFFFF"/>
                          <w:sz w:val="24"/>
                          <w:szCs w:val="24"/>
                          <w:lang w:eastAsia="zh-TW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7294245</wp:posOffset>
                </wp:positionV>
                <wp:extent cx="5741035" cy="2152650"/>
                <wp:effectExtent l="5715" t="10795" r="6350" b="8255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0E9" w:rsidRDefault="00C60DD6">
                            <w:r>
                              <w:rPr>
                                <w:rFonts w:ascii="標楷體" w:eastAsia="標楷體" w:hAnsi="標楷體"/>
                                <w:noProof/>
                                <w:lang w:eastAsia="zh-TW"/>
                              </w:rPr>
                              <w:drawing>
                                <wp:inline distT="0" distB="0" distL="0" distR="0">
                                  <wp:extent cx="1075055" cy="2053590"/>
                                  <wp:effectExtent l="0" t="0" r="0" b="3810"/>
                                  <wp:docPr id="57" name="圖片 57" descr="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055" cy="2053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lang w:eastAsia="zh-TW"/>
                              </w:rPr>
                              <w:drawing>
                                <wp:inline distT="0" distB="0" distL="0" distR="0">
                                  <wp:extent cx="1075055" cy="2053590"/>
                                  <wp:effectExtent l="0" t="0" r="0" b="3810"/>
                                  <wp:docPr id="56" name="圖片 56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055" cy="2053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lang w:eastAsia="zh-TW"/>
                              </w:rPr>
                              <w:drawing>
                                <wp:inline distT="0" distB="0" distL="0" distR="0">
                                  <wp:extent cx="1227455" cy="2053590"/>
                                  <wp:effectExtent l="0" t="0" r="0" b="3810"/>
                                  <wp:docPr id="55" name="圖片 55" descr="___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___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7455" cy="2053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lang w:eastAsia="zh-TW"/>
                              </w:rPr>
                              <w:drawing>
                                <wp:inline distT="0" distB="0" distL="0" distR="0">
                                  <wp:extent cx="1075055" cy="2053590"/>
                                  <wp:effectExtent l="0" t="0" r="0" b="3810"/>
                                  <wp:docPr id="58" name="圖片 58" descr="H:\Dropbox\Dropbox\XML專題\99專題\JPG\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 descr="H:\Dropbox\Dropbox\XML專題\99專題\JPG\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055" cy="2053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  <w:lang w:eastAsia="zh-TW"/>
                              </w:rPr>
                              <w:drawing>
                                <wp:inline distT="0" distB="0" distL="0" distR="0">
                                  <wp:extent cx="1090930" cy="2053590"/>
                                  <wp:effectExtent l="0" t="0" r="0" b="3810"/>
                                  <wp:docPr id="59" name="圖片 59" descr="H:\Dropbox\Dropbox\XML專題\99專題\JPG\1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H:\Dropbox\Dropbox\XML專題\99專題\JPG\1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0930" cy="2053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margin-left:140.7pt;margin-top:574.35pt;width:452.05pt;height:169.5pt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">
                <v:textbox style="mso-fit-shape-to-text:t">
                  <w:txbxContent>
                    <w:p w:rsidR="00D840E9" w:rsidRDefault="00C60DD6">
                      <w:r>
                        <w:rPr>
                          <w:rFonts w:ascii="標楷體" w:eastAsia="標楷體" w:hAnsi="標楷體"/>
                          <w:noProof/>
                          <w:lang w:eastAsia="zh-TW"/>
                        </w:rPr>
                        <w:drawing>
                          <wp:inline distT="0" distB="0" distL="0" distR="0">
                            <wp:extent cx="1075055" cy="2053590"/>
                            <wp:effectExtent l="0" t="0" r="0" b="3810"/>
                            <wp:docPr id="57" name="圖片 57" descr="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 descr="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055" cy="2053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標楷體" w:eastAsia="標楷體" w:hAnsi="標楷體"/>
                          <w:noProof/>
                          <w:lang w:eastAsia="zh-TW"/>
                        </w:rPr>
                        <w:drawing>
                          <wp:inline distT="0" distB="0" distL="0" distR="0">
                            <wp:extent cx="1075055" cy="2053590"/>
                            <wp:effectExtent l="0" t="0" r="0" b="3810"/>
                            <wp:docPr id="56" name="圖片 56" descr="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 descr="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055" cy="2053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標楷體" w:eastAsia="標楷體" w:hAnsi="標楷體"/>
                          <w:noProof/>
                          <w:lang w:eastAsia="zh-TW"/>
                        </w:rPr>
                        <w:drawing>
                          <wp:inline distT="0" distB="0" distL="0" distR="0">
                            <wp:extent cx="1227455" cy="2053590"/>
                            <wp:effectExtent l="0" t="0" r="0" b="3810"/>
                            <wp:docPr id="55" name="圖片 55" descr="___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___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7455" cy="2053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標楷體" w:eastAsia="標楷體" w:hAnsi="標楷體"/>
                          <w:noProof/>
                          <w:lang w:eastAsia="zh-TW"/>
                        </w:rPr>
                        <w:drawing>
                          <wp:inline distT="0" distB="0" distL="0" distR="0">
                            <wp:extent cx="1075055" cy="2053590"/>
                            <wp:effectExtent l="0" t="0" r="0" b="3810"/>
                            <wp:docPr id="58" name="圖片 58" descr="H:\Dropbox\Dropbox\XML專題\99專題\JPG\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 descr="H:\Dropbox\Dropbox\XML專題\99專題\JPG\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055" cy="2053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標楷體" w:eastAsia="標楷體" w:hAnsi="標楷體"/>
                          <w:noProof/>
                          <w:lang w:eastAsia="zh-TW"/>
                        </w:rPr>
                        <w:drawing>
                          <wp:inline distT="0" distB="0" distL="0" distR="0">
                            <wp:extent cx="1090930" cy="2053590"/>
                            <wp:effectExtent l="0" t="0" r="0" b="3810"/>
                            <wp:docPr id="59" name="圖片 59" descr="H:\Dropbox\Dropbox\XML專題\99專題\JPG\1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H:\Dropbox\Dropbox\XML專題\99專題\JPG\1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0930" cy="2053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2435225</wp:posOffset>
            </wp:positionH>
            <wp:positionV relativeFrom="paragraph">
              <wp:posOffset>4052570</wp:posOffset>
            </wp:positionV>
            <wp:extent cx="4439920" cy="3125470"/>
            <wp:effectExtent l="0" t="0" r="0" b="0"/>
            <wp:wrapNone/>
            <wp:docPr id="60" name="圖片 60" descr="架構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架構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36576" distB="36576" distL="36576" distR="36576" simplePos="0" relativeHeight="25163724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ge">
                  <wp:posOffset>2646680</wp:posOffset>
                </wp:positionV>
                <wp:extent cx="5222240" cy="1724660"/>
                <wp:effectExtent l="0" t="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240" cy="172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40E9" w:rsidRPr="00D840E9" w:rsidRDefault="00D840E9" w:rsidP="00D840E9">
                            <w:pPr>
                              <w:ind w:firstLine="480"/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840E9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  <w:lang w:eastAsia="zh-TW"/>
                              </w:rPr>
                              <w:t>政府推出"電子發票整合服務平台"供買賣雙方更簡便、更環保的交易方式。本專題針對這些特性，使用財政部電子發票API 與QRCode技術開發Android平台上的個人電子發票記帳App軟體，提供電子發票、帳務管理、Google Drive雲端資料備份與自動通知訊息等功能，提供使用者方便、快速、明確的個人帳務管理系統，將理財、記帳融入生活，邁向智慧型手機整合雲端服務的應用。此外，本專題所開發的App軟體整合台北市政府開放資料，可即時知道台北市大眾交通工具的位置與票價的查詢，如台北市UBike的使用資訊，將UBike的使用資訊結合Google map顯示並提供導航功能。</w:t>
                            </w:r>
                          </w:p>
                          <w:p w:rsidR="00317BDC" w:rsidRPr="00D840E9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新細明體" w:hAnsi="新細明體" w:cs="Arial"/>
                                <w:color w:val="2E3640"/>
                                <w:sz w:val="15"/>
                                <w:szCs w:val="15"/>
                                <w:lang w:eastAsia="zh-TW"/>
                              </w:rPr>
                            </w:pPr>
                          </w:p>
                          <w:p w:rsidR="00317BDC" w:rsidRPr="000677D5" w:rsidRDefault="00317BDC" w:rsidP="00C3323A">
                            <w:pPr>
                              <w:widowControl w:val="0"/>
                              <w:spacing w:line="280" w:lineRule="exact"/>
                              <w:rPr>
                                <w:rFonts w:ascii="新細明體" w:hAnsi="新細明體" w:cs="Arial"/>
                                <w:color w:val="2E3640"/>
                                <w:sz w:val="15"/>
                                <w:szCs w:val="15"/>
                                <w:lang w:val="en"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64.1pt;margin-top:208.4pt;width:411.2pt;height:135.8pt;z-index:251637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D840E9" w:rsidRPr="00D840E9" w:rsidRDefault="00D840E9" w:rsidP="00D840E9">
                      <w:pPr>
                        <w:ind w:firstLine="480"/>
                        <w:rPr>
                          <w:rFonts w:ascii="標楷體" w:eastAsia="標楷體" w:hAnsi="標楷體" w:hint="eastAsia"/>
                          <w:sz w:val="24"/>
                          <w:szCs w:val="24"/>
                          <w:lang w:eastAsia="zh-TW"/>
                        </w:rPr>
                      </w:pPr>
                      <w:r w:rsidRPr="00D840E9">
                        <w:rPr>
                          <w:rFonts w:ascii="標楷體" w:eastAsia="標楷體" w:hAnsi="標楷體" w:hint="eastAsia"/>
                          <w:sz w:val="24"/>
                          <w:szCs w:val="24"/>
                          <w:lang w:eastAsia="zh-TW"/>
                        </w:rPr>
                        <w:t>政府推出"電子發票整合服務平台"供買賣雙方更簡便、更環保的交易方式。本專題針對這些特性，使用財政部電子發票API 與QRCode技術開發Android平台上的個人電子發票記帳App軟體，提供電子發票、帳務管理、Google Drive雲端資料備份與自動通知訊息等功能，提供使用者方便、快速、明確的個人帳務管理系統，將理財、記帳融入生活，邁向智慧型手機整合雲端服務的應用。此外，本專題所開發的App軟體整合台北市政府開放資料，可即時知道台北市大眾交通工具的位置與票價的查詢，如台北市UBike的使用資訊，將UBike的使用資訊結合Google map顯示並提供導航功能。</w:t>
                      </w:r>
                    </w:p>
                    <w:p w:rsidR="00317BDC" w:rsidRPr="00D840E9" w:rsidRDefault="00317BDC" w:rsidP="00317BDC">
                      <w:pPr>
                        <w:widowControl w:val="0"/>
                        <w:spacing w:line="280" w:lineRule="exact"/>
                        <w:rPr>
                          <w:rFonts w:ascii="新細明體" w:hAnsi="新細明體" w:cs="Arial"/>
                          <w:color w:val="2E3640"/>
                          <w:sz w:val="15"/>
                          <w:szCs w:val="15"/>
                          <w:lang w:eastAsia="zh-TW"/>
                        </w:rPr>
                      </w:pPr>
                    </w:p>
                    <w:p w:rsidR="00317BDC" w:rsidRPr="000677D5" w:rsidRDefault="00317BDC" w:rsidP="00C3323A">
                      <w:pPr>
                        <w:widowControl w:val="0"/>
                        <w:spacing w:line="280" w:lineRule="exact"/>
                        <w:rPr>
                          <w:rFonts w:ascii="新細明體" w:hAnsi="新細明體" w:cs="Arial"/>
                          <w:color w:val="2E3640"/>
                          <w:sz w:val="15"/>
                          <w:szCs w:val="15"/>
                          <w:lang w:val="en" w:eastAsia="zh-TW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ge">
                  <wp:posOffset>2004695</wp:posOffset>
                </wp:positionV>
                <wp:extent cx="2918460" cy="523240"/>
                <wp:effectExtent l="0" t="4445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D840E9" w:rsidRDefault="00D840E9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新細明體" w:hAnsi="新細明體" w:cs="Arial"/>
                                <w:color w:val="2E3640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 w:rsidRPr="00D840E9">
                              <w:rPr>
                                <w:rFonts w:ascii="新細明體" w:hAnsi="新細明體" w:cs="Arial" w:hint="eastAsia"/>
                                <w:color w:val="2E3640"/>
                                <w:w w:val="90"/>
                                <w:sz w:val="48"/>
                                <w:szCs w:val="48"/>
                                <w:lang w:val="en" w:eastAsia="zh-TW"/>
                              </w:rPr>
                              <w:t>Money Time (金錢時刻)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166.5pt;margin-top:157.85pt;width:229.8pt;height:41.2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317BDC" w:rsidRPr="00D840E9" w:rsidRDefault="00D840E9" w:rsidP="00317BDC">
                      <w:pPr>
                        <w:widowControl w:val="0"/>
                        <w:spacing w:line="480" w:lineRule="exact"/>
                        <w:rPr>
                          <w:rFonts w:ascii="新細明體" w:hAnsi="新細明體" w:cs="Arial"/>
                          <w:color w:val="2E3640"/>
                          <w:w w:val="90"/>
                          <w:sz w:val="48"/>
                          <w:szCs w:val="48"/>
                          <w:lang w:val="en"/>
                        </w:rPr>
                      </w:pPr>
                      <w:r w:rsidRPr="00D840E9">
                        <w:rPr>
                          <w:rFonts w:ascii="新細明體" w:hAnsi="新細明體" w:cs="Arial" w:hint="eastAsia"/>
                          <w:color w:val="2E3640"/>
                          <w:w w:val="90"/>
                          <w:sz w:val="48"/>
                          <w:szCs w:val="48"/>
                          <w:lang w:val="en" w:eastAsia="zh-TW"/>
                        </w:rPr>
                        <w:t>Money Time (金錢時刻)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新細明體" w:hAnsi="新細明體"/>
          <w:noProof/>
          <w:color w:val="auto"/>
          <w:kern w:val="0"/>
          <w:sz w:val="24"/>
          <w:szCs w:val="24"/>
          <w:lang w:eastAsia="zh-TW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ge">
                  <wp:posOffset>5486400</wp:posOffset>
                </wp:positionV>
                <wp:extent cx="35560" cy="36195"/>
                <wp:effectExtent l="8255" t="0" r="3810" b="1905"/>
                <wp:wrapNone/>
                <wp:docPr id="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36195"/>
                        </a:xfrm>
                        <a:prstGeom prst="ellipse">
                          <a:avLst/>
                        </a:prstGeom>
                        <a:solidFill>
                          <a:srgbClr val="E3383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382.4pt;margin-top:6in;width:2.8pt;height:2.8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" fillcolor="#e33830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1329055</wp:posOffset>
                </wp:positionV>
                <wp:extent cx="7306310" cy="675640"/>
                <wp:effectExtent l="9525" t="5080" r="8890" b="5080"/>
                <wp:wrapNone/>
                <wp:docPr id="2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6310" cy="675640"/>
                        </a:xfrm>
                        <a:custGeom>
                          <a:avLst/>
                          <a:gdLst>
                            <a:gd name="T0" fmla="*/ 0 w 2448"/>
                            <a:gd name="T1" fmla="*/ 225 h 225"/>
                            <a:gd name="T2" fmla="*/ 2448 w 2448"/>
                            <a:gd name="T3" fmla="*/ 93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25">
                              <a:moveTo>
                                <a:pt x="0" y="225"/>
                              </a:moveTo>
                              <a:cubicBezTo>
                                <a:pt x="937" y="0"/>
                                <a:pt x="1829" y="24"/>
                                <a:pt x="2448" y="9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0;margin-top:104.65pt;width:575.3pt;height:53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" path="m,225c937,,1829,24,2448,93e" filled="f" fillcolor="#fffffe" strokecolor="#fffffe" strokeweight=".5pt">
                <v:stroke joinstyle="miter"/>
                <v:shadow color="#8c8682"/>
                <v:path arrowok="t" o:connecttype="custom" o:connectlocs="0,675640;7306310,279265" o:connectangles="0,0"/>
                <w10:wrap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1271905</wp:posOffset>
                </wp:positionV>
                <wp:extent cx="7306310" cy="738505"/>
                <wp:effectExtent l="9525" t="5080" r="8890" b="8890"/>
                <wp:wrapNone/>
                <wp:docPr id="1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6310" cy="738505"/>
                        </a:xfrm>
                        <a:custGeom>
                          <a:avLst/>
                          <a:gdLst>
                            <a:gd name="T0" fmla="*/ 0 w 2448"/>
                            <a:gd name="T1" fmla="*/ 246 h 246"/>
                            <a:gd name="T2" fmla="*/ 2448 w 2448"/>
                            <a:gd name="T3" fmla="*/ 5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6">
                              <a:moveTo>
                                <a:pt x="0" y="246"/>
                              </a:moveTo>
                              <a:cubicBezTo>
                                <a:pt x="930" y="0"/>
                                <a:pt x="1822" y="3"/>
                                <a:pt x="2448" y="59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0;margin-top:100.15pt;width:575.3pt;height:58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" path="m,246c930,,1822,3,2448,59e" filled="f" fillcolor="#fffffe" strokecolor="#fffffe" strokeweight=".5pt">
                <v:stroke joinstyle="miter"/>
                <v:shadow color="#8c8682"/>
                <v:path arrowok="t" o:connecttype="custom" o:connectlocs="0,738505;7306310,177121" o:connectangles="0,0"/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BA2" w:rsidRDefault="00736BA2" w:rsidP="00E43ACD">
      <w:r>
        <w:separator/>
      </w:r>
    </w:p>
  </w:endnote>
  <w:endnote w:type="continuationSeparator" w:id="0">
    <w:p w:rsidR="00736BA2" w:rsidRDefault="00736BA2" w:rsidP="00E4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BA2" w:rsidRDefault="00736BA2" w:rsidP="00E43ACD">
      <w:r>
        <w:separator/>
      </w:r>
    </w:p>
  </w:footnote>
  <w:footnote w:type="continuationSeparator" w:id="0">
    <w:p w:rsidR="00736BA2" w:rsidRDefault="00736BA2" w:rsidP="00E43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E9"/>
    <w:rsid w:val="00021F32"/>
    <w:rsid w:val="000457A3"/>
    <w:rsid w:val="000677D5"/>
    <w:rsid w:val="000D247E"/>
    <w:rsid w:val="000D6495"/>
    <w:rsid w:val="00102D14"/>
    <w:rsid w:val="00114C4E"/>
    <w:rsid w:val="00117A40"/>
    <w:rsid w:val="00194B1B"/>
    <w:rsid w:val="001B326D"/>
    <w:rsid w:val="001F768A"/>
    <w:rsid w:val="00203A60"/>
    <w:rsid w:val="00317BDC"/>
    <w:rsid w:val="00333C62"/>
    <w:rsid w:val="00387A59"/>
    <w:rsid w:val="003B7DE5"/>
    <w:rsid w:val="00410BFC"/>
    <w:rsid w:val="00424989"/>
    <w:rsid w:val="00425F5A"/>
    <w:rsid w:val="00437307"/>
    <w:rsid w:val="004754D3"/>
    <w:rsid w:val="00532F4B"/>
    <w:rsid w:val="00552214"/>
    <w:rsid w:val="0057152F"/>
    <w:rsid w:val="005F70E4"/>
    <w:rsid w:val="00606D3B"/>
    <w:rsid w:val="00641DA9"/>
    <w:rsid w:val="00662CC8"/>
    <w:rsid w:val="00727E3F"/>
    <w:rsid w:val="00736BA2"/>
    <w:rsid w:val="007718C2"/>
    <w:rsid w:val="00786D16"/>
    <w:rsid w:val="007A67AC"/>
    <w:rsid w:val="007B0B81"/>
    <w:rsid w:val="00814CD3"/>
    <w:rsid w:val="00892D03"/>
    <w:rsid w:val="008E119D"/>
    <w:rsid w:val="00904EDB"/>
    <w:rsid w:val="00970759"/>
    <w:rsid w:val="009B1F02"/>
    <w:rsid w:val="009D76DD"/>
    <w:rsid w:val="009E7344"/>
    <w:rsid w:val="00A0293E"/>
    <w:rsid w:val="00A1635A"/>
    <w:rsid w:val="00A25CEF"/>
    <w:rsid w:val="00A36406"/>
    <w:rsid w:val="00AC0B98"/>
    <w:rsid w:val="00B024DE"/>
    <w:rsid w:val="00B46C93"/>
    <w:rsid w:val="00B546CB"/>
    <w:rsid w:val="00BB6F6C"/>
    <w:rsid w:val="00C16B8A"/>
    <w:rsid w:val="00C3323A"/>
    <w:rsid w:val="00C60DD6"/>
    <w:rsid w:val="00D22F9C"/>
    <w:rsid w:val="00D37A9B"/>
    <w:rsid w:val="00D81E56"/>
    <w:rsid w:val="00D840E9"/>
    <w:rsid w:val="00DA20E9"/>
    <w:rsid w:val="00E3316B"/>
    <w:rsid w:val="00E43ACD"/>
    <w:rsid w:val="00E65CBA"/>
    <w:rsid w:val="00F4691D"/>
    <w:rsid w:val="00F76E8D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BDC"/>
    <w:rPr>
      <w:color w:val="212120"/>
      <w:kern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uiPriority w:val="99"/>
    <w:unhideWhenUsed/>
    <w:rsid w:val="009D76DD"/>
    <w:pPr>
      <w:spacing w:before="100" w:beforeAutospacing="1" w:after="100" w:afterAutospacing="1"/>
    </w:pPr>
    <w:rPr>
      <w:rFonts w:ascii="新細明體" w:hAnsi="新細明體" w:cs="新細明體"/>
      <w:color w:val="auto"/>
      <w:kern w:val="0"/>
      <w:sz w:val="24"/>
      <w:szCs w:val="24"/>
      <w:lang w:eastAsia="zh-TW"/>
    </w:rPr>
  </w:style>
  <w:style w:type="paragraph" w:styleId="a3">
    <w:name w:val="header"/>
    <w:basedOn w:val="a"/>
    <w:link w:val="a4"/>
    <w:rsid w:val="00E43AC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link w:val="a3"/>
    <w:rsid w:val="00E43ACD"/>
    <w:rPr>
      <w:color w:val="212120"/>
      <w:kern w:val="28"/>
      <w:lang w:eastAsia="en-US"/>
    </w:rPr>
  </w:style>
  <w:style w:type="paragraph" w:styleId="a5">
    <w:name w:val="footer"/>
    <w:basedOn w:val="a"/>
    <w:link w:val="a6"/>
    <w:rsid w:val="00E43AC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link w:val="a5"/>
    <w:rsid w:val="00E43ACD"/>
    <w:rPr>
      <w:color w:val="212120"/>
      <w:kern w:val="28"/>
      <w:lang w:eastAsia="en-US"/>
    </w:rPr>
  </w:style>
  <w:style w:type="character" w:styleId="a7">
    <w:name w:val="Strong"/>
    <w:uiPriority w:val="22"/>
    <w:qFormat/>
    <w:rsid w:val="00A25CEF"/>
    <w:rPr>
      <w:b/>
      <w:bCs/>
    </w:rPr>
  </w:style>
  <w:style w:type="paragraph" w:customStyle="1" w:styleId="blurb">
    <w:name w:val="blurb"/>
    <w:basedOn w:val="a"/>
    <w:rsid w:val="00B546CB"/>
    <w:pPr>
      <w:spacing w:line="336" w:lineRule="auto"/>
    </w:pPr>
    <w:rPr>
      <w:rFonts w:ascii="Verdana" w:hAnsi="Verdana" w:cs="新細明體"/>
      <w:color w:val="auto"/>
      <w:kern w:val="0"/>
      <w:sz w:val="17"/>
      <w:szCs w:val="17"/>
      <w:lang w:eastAsia="zh-TW"/>
    </w:rPr>
  </w:style>
  <w:style w:type="paragraph" w:styleId="a8">
    <w:name w:val="Balloon Text"/>
    <w:basedOn w:val="a"/>
    <w:link w:val="a9"/>
    <w:rsid w:val="00D840E9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D840E9"/>
    <w:rPr>
      <w:rFonts w:ascii="Cambria" w:eastAsia="新細明體" w:hAnsi="Cambria" w:cs="Times New Roman"/>
      <w:color w:val="212120"/>
      <w:kern w:val="28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BDC"/>
    <w:rPr>
      <w:color w:val="212120"/>
      <w:kern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uiPriority w:val="99"/>
    <w:unhideWhenUsed/>
    <w:rsid w:val="009D76DD"/>
    <w:pPr>
      <w:spacing w:before="100" w:beforeAutospacing="1" w:after="100" w:afterAutospacing="1"/>
    </w:pPr>
    <w:rPr>
      <w:rFonts w:ascii="新細明體" w:hAnsi="新細明體" w:cs="新細明體"/>
      <w:color w:val="auto"/>
      <w:kern w:val="0"/>
      <w:sz w:val="24"/>
      <w:szCs w:val="24"/>
      <w:lang w:eastAsia="zh-TW"/>
    </w:rPr>
  </w:style>
  <w:style w:type="paragraph" w:styleId="a3">
    <w:name w:val="header"/>
    <w:basedOn w:val="a"/>
    <w:link w:val="a4"/>
    <w:rsid w:val="00E43AC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link w:val="a3"/>
    <w:rsid w:val="00E43ACD"/>
    <w:rPr>
      <w:color w:val="212120"/>
      <w:kern w:val="28"/>
      <w:lang w:eastAsia="en-US"/>
    </w:rPr>
  </w:style>
  <w:style w:type="paragraph" w:styleId="a5">
    <w:name w:val="footer"/>
    <w:basedOn w:val="a"/>
    <w:link w:val="a6"/>
    <w:rsid w:val="00E43AC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link w:val="a5"/>
    <w:rsid w:val="00E43ACD"/>
    <w:rPr>
      <w:color w:val="212120"/>
      <w:kern w:val="28"/>
      <w:lang w:eastAsia="en-US"/>
    </w:rPr>
  </w:style>
  <w:style w:type="character" w:styleId="a7">
    <w:name w:val="Strong"/>
    <w:uiPriority w:val="22"/>
    <w:qFormat/>
    <w:rsid w:val="00A25CEF"/>
    <w:rPr>
      <w:b/>
      <w:bCs/>
    </w:rPr>
  </w:style>
  <w:style w:type="paragraph" w:customStyle="1" w:styleId="blurb">
    <w:name w:val="blurb"/>
    <w:basedOn w:val="a"/>
    <w:rsid w:val="00B546CB"/>
    <w:pPr>
      <w:spacing w:line="336" w:lineRule="auto"/>
    </w:pPr>
    <w:rPr>
      <w:rFonts w:ascii="Verdana" w:hAnsi="Verdana" w:cs="新細明體"/>
      <w:color w:val="auto"/>
      <w:kern w:val="0"/>
      <w:sz w:val="17"/>
      <w:szCs w:val="17"/>
      <w:lang w:eastAsia="zh-TW"/>
    </w:rPr>
  </w:style>
  <w:style w:type="paragraph" w:styleId="a8">
    <w:name w:val="Balloon Text"/>
    <w:basedOn w:val="a"/>
    <w:link w:val="a9"/>
    <w:rsid w:val="00D840E9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D840E9"/>
    <w:rPr>
      <w:rFonts w:ascii="Cambria" w:eastAsia="新細明體" w:hAnsi="Cambria" w:cs="Times New Roman"/>
      <w:color w:val="212120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390">
              <w:marLeft w:val="0"/>
              <w:marRight w:val="0"/>
              <w:marTop w:val="0"/>
              <w:marBottom w:val="2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218">
              <w:marLeft w:val="0"/>
              <w:marRight w:val="0"/>
              <w:marTop w:val="0"/>
              <w:marBottom w:val="2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to\AppData\Roaming\Microsoft\Templates\&#25216;&#34899;&#21830;&#21209;&#36039;&#26009;&#24037;&#20316;&#34920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技術商務資料工作表.dot</Template>
  <TotalTime>18</TotalTime>
  <Pages>1</Pages>
  <Words>2</Words>
  <Characters>16</Characters>
  <Application>Microsoft Office Word</Application>
  <DocSecurity>0</DocSecurity>
  <Lines>1</Lines>
  <Paragraphs>1</Paragraphs>
  <ScaleCrop>false</ScaleCrop>
  <Company>StockLayouts LLC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Raito</dc:creator>
  <cp:lastModifiedBy>Raito</cp:lastModifiedBy>
  <cp:revision>1</cp:revision>
  <cp:lastPrinted>1601-01-01T00:00:00Z</cp:lastPrinted>
  <dcterms:created xsi:type="dcterms:W3CDTF">2013-10-28T17:33:00Z</dcterms:created>
  <dcterms:modified xsi:type="dcterms:W3CDTF">2013-10-28T17:54:00Z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TC102580251028</vt:lpwstr>
  </property>
</Properties>
</file>